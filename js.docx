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485CD74A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32D2542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47C70FE" wp14:editId="7507962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8C79BB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color w:val="FF0000"/>
                </w:rPr>
                <w:alias w:val="Enter initials:"/>
                <w:tag w:val="Enter initials:"/>
                <w:id w:val="-606576828"/>
                <w:placeholder>
                  <w:docPart w:val="2448987727B74FE4BD2A6DD3FFA893A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15597E" w:rsidRPr="00894229">
                  <w:rPr>
                    <w:color w:val="FF0000"/>
                  </w:rPr>
                  <w:t>js</w:t>
                </w:r>
              </w:sdtContent>
            </w:sdt>
          </w:p>
          <w:p w14:paraId="35FB1EF8" w14:textId="77777777" w:rsidR="00A50939" w:rsidRPr="00906BEE" w:rsidRDefault="00E339F2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DA4D414A8204A91B937534EE5E32D8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7DDFE4E9" w14:textId="77777777" w:rsidR="002C2CDD" w:rsidRPr="00906BEE" w:rsidRDefault="00BE077B" w:rsidP="00BE077B">
            <w:r>
              <w:t xml:space="preserve">To gain the knowledge and sharp the skills to create web application, mobile apps as well as software’s and get the professional environment to enhance my career in IT field. </w:t>
            </w:r>
          </w:p>
          <w:p w14:paraId="115DB02A" w14:textId="77777777" w:rsidR="002C2CDD" w:rsidRPr="00906BEE" w:rsidRDefault="00E339F2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618C085E38904ABA8BED5A7A594434B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523BF5ED" w14:textId="77777777" w:rsidR="00F85689" w:rsidRPr="00894229" w:rsidRDefault="00F85689" w:rsidP="00741125">
            <w:pPr>
              <w:rPr>
                <w:b/>
                <w:color w:val="70AD47" w:themeColor="accent6"/>
              </w:rPr>
            </w:pPr>
            <w:r w:rsidRPr="00894229">
              <w:rPr>
                <w:b/>
                <w:color w:val="70AD47" w:themeColor="accent6"/>
              </w:rPr>
              <w:t>Languages:</w:t>
            </w:r>
          </w:p>
          <w:p w14:paraId="6156678D" w14:textId="77777777" w:rsidR="00EA36F5" w:rsidRPr="00F85689" w:rsidRDefault="00EA36F5" w:rsidP="00741125">
            <w:pPr>
              <w:rPr>
                <w:b/>
              </w:rPr>
            </w:pPr>
          </w:p>
          <w:p w14:paraId="376EC998" w14:textId="65AF52C4" w:rsidR="00BC59D6" w:rsidRPr="00F85689" w:rsidRDefault="00F85689" w:rsidP="00BC59D6">
            <w:pPr>
              <w:spacing w:line="276" w:lineRule="auto"/>
              <w:rPr>
                <w:b/>
              </w:rPr>
            </w:pPr>
            <w:r w:rsidRPr="00F85689">
              <w:rPr>
                <w:b/>
              </w:rPr>
              <w:t>HTML5</w:t>
            </w:r>
          </w:p>
          <w:p w14:paraId="156DD8BE" w14:textId="5D232BFC" w:rsidR="00F85689" w:rsidRDefault="00F85689" w:rsidP="00741125">
            <w:r w:rsidRPr="00F85689">
              <w:rPr>
                <w:b/>
              </w:rPr>
              <w:t>CSS3</w:t>
            </w:r>
            <w:r>
              <w:t>: (Responsive design, flex box, animation, transform, keyframes)</w:t>
            </w:r>
            <w:r w:rsidR="008B59D5">
              <w:t>.</w:t>
            </w:r>
          </w:p>
          <w:p w14:paraId="295B527E" w14:textId="06A5BB05" w:rsidR="008B59D5" w:rsidRDefault="008B59D5" w:rsidP="00741125">
            <w:pPr>
              <w:rPr>
                <w:b/>
                <w:bCs/>
              </w:rPr>
            </w:pPr>
            <w:r w:rsidRPr="008B59D5">
              <w:rPr>
                <w:b/>
                <w:bCs/>
              </w:rPr>
              <w:t>SASS (css preprocessor)</w:t>
            </w:r>
            <w:r>
              <w:rPr>
                <w:b/>
                <w:bCs/>
              </w:rPr>
              <w:t>.</w:t>
            </w:r>
          </w:p>
          <w:p w14:paraId="1F045389" w14:textId="77777777" w:rsidR="00BC59D6" w:rsidRPr="008B59D5" w:rsidRDefault="00BC59D6" w:rsidP="00741125">
            <w:pPr>
              <w:rPr>
                <w:b/>
                <w:bCs/>
              </w:rPr>
            </w:pPr>
          </w:p>
          <w:p w14:paraId="32209D9B" w14:textId="77777777" w:rsidR="00F85689" w:rsidRDefault="00F85689" w:rsidP="00741125">
            <w:r w:rsidRPr="00F85689">
              <w:rPr>
                <w:b/>
              </w:rPr>
              <w:t>Javascript</w:t>
            </w:r>
            <w:r>
              <w:t xml:space="preserve">: (Dom Modulation, </w:t>
            </w:r>
          </w:p>
          <w:p w14:paraId="0AD36D15" w14:textId="0117AAD2" w:rsidR="00BC59D6" w:rsidRDefault="00F85689" w:rsidP="00741125">
            <w:r>
              <w:t>Ajax requests and handle API responses, ES-6 promises for asynchronous code.</w:t>
            </w:r>
          </w:p>
          <w:p w14:paraId="651A276E" w14:textId="77777777" w:rsidR="00F85689" w:rsidRDefault="00F85689" w:rsidP="00741125">
            <w:r w:rsidRPr="00F85689">
              <w:rPr>
                <w:b/>
              </w:rPr>
              <w:t>jQuery</w:t>
            </w:r>
            <w:r>
              <w:rPr>
                <w:b/>
              </w:rPr>
              <w:t xml:space="preserve">: </w:t>
            </w:r>
            <w:r w:rsidR="009B6CA5">
              <w:t>API for Ajax request, D</w:t>
            </w:r>
            <w:r>
              <w:t>om modulation, animation etc.</w:t>
            </w:r>
          </w:p>
          <w:p w14:paraId="37679F72" w14:textId="77777777" w:rsidR="00EA36F5" w:rsidRDefault="00EA36F5" w:rsidP="00EA36F5">
            <w:r w:rsidRPr="00146930">
              <w:rPr>
                <w:b/>
              </w:rPr>
              <w:t>Python:</w:t>
            </w:r>
            <w:r>
              <w:t xml:space="preserve"> Basic fundamental</w:t>
            </w:r>
          </w:p>
          <w:p w14:paraId="1D5CB541" w14:textId="77777777" w:rsidR="00EA36F5" w:rsidRDefault="00EA36F5" w:rsidP="00741125"/>
          <w:p w14:paraId="51B60A89" w14:textId="6BE518F6" w:rsidR="00EA36F5" w:rsidRPr="00EA36F5" w:rsidRDefault="00EA36F5" w:rsidP="00741125">
            <w:pPr>
              <w:rPr>
                <w:b/>
              </w:rPr>
            </w:pPr>
            <w:r w:rsidRPr="00894229">
              <w:rPr>
                <w:b/>
                <w:color w:val="70AD47" w:themeColor="accent6"/>
              </w:rPr>
              <w:t>Frameworks:</w:t>
            </w:r>
          </w:p>
          <w:p w14:paraId="4FBF06FB" w14:textId="77777777" w:rsidR="00F85689" w:rsidRDefault="009B6CA5" w:rsidP="00741125">
            <w:r>
              <w:rPr>
                <w:b/>
              </w:rPr>
              <w:lastRenderedPageBreak/>
              <w:t>Bootstrap:</w:t>
            </w:r>
            <w:r w:rsidR="00F85689">
              <w:rPr>
                <w:b/>
              </w:rPr>
              <w:t xml:space="preserve"> </w:t>
            </w:r>
            <w:r>
              <w:t>Responsive design for mobile applicable with version 3 and 4.</w:t>
            </w:r>
          </w:p>
          <w:p w14:paraId="6E7BA386" w14:textId="51E64B78" w:rsidR="009B6CA5" w:rsidRDefault="009B6CA5" w:rsidP="00741125">
            <w:r w:rsidRPr="009B6CA5">
              <w:rPr>
                <w:b/>
              </w:rPr>
              <w:t>Angular</w:t>
            </w:r>
            <w:r>
              <w:rPr>
                <w:b/>
              </w:rPr>
              <w:t xml:space="preserve">: </w:t>
            </w:r>
            <w:r>
              <w:t>Web</w:t>
            </w:r>
            <w:r w:rsidR="00CB4765">
              <w:t xml:space="preserve"> app</w:t>
            </w:r>
            <w:r>
              <w:t xml:space="preserve"> creation with angular &amp; Typescript, use of observable in services</w:t>
            </w:r>
            <w:r w:rsidR="00CB4765">
              <w:t>, reuse of components</w:t>
            </w:r>
            <w:r>
              <w:t xml:space="preserve"> and implement of firebase.</w:t>
            </w:r>
          </w:p>
          <w:p w14:paraId="0AEA0F31" w14:textId="48C16988" w:rsidR="008B59D5" w:rsidRDefault="008B59D5" w:rsidP="00741125"/>
          <w:p w14:paraId="3EFA615F" w14:textId="1B815845" w:rsidR="008B59D5" w:rsidRDefault="008B59D5" w:rsidP="00741125">
            <w:r w:rsidRPr="008B59D5">
              <w:rPr>
                <w:b/>
                <w:bCs/>
              </w:rPr>
              <w:t>AngularJS</w:t>
            </w:r>
            <w:r>
              <w:t>: Version 1.x</w:t>
            </w:r>
          </w:p>
          <w:p w14:paraId="183D2B71" w14:textId="77777777" w:rsidR="00EE303C" w:rsidRDefault="00EE303C" w:rsidP="00741125">
            <w:pPr>
              <w:rPr>
                <w:b/>
              </w:rPr>
            </w:pPr>
          </w:p>
          <w:p w14:paraId="7DB846EB" w14:textId="77777777" w:rsidR="00CB4765" w:rsidRDefault="00CB4765" w:rsidP="00741125">
            <w:r w:rsidRPr="00CB4765">
              <w:rPr>
                <w:b/>
              </w:rPr>
              <w:t>Photoshop:</w:t>
            </w:r>
            <w:r>
              <w:rPr>
                <w:b/>
              </w:rPr>
              <w:t xml:space="preserve"> </w:t>
            </w:r>
            <w:r>
              <w:t>Template Creation, conversion in html pages, editing etc.</w:t>
            </w:r>
          </w:p>
          <w:p w14:paraId="2185A068" w14:textId="77777777" w:rsidR="00485925" w:rsidRDefault="00485925" w:rsidP="00741125"/>
          <w:p w14:paraId="1E677326" w14:textId="77777777" w:rsidR="00485925" w:rsidRDefault="00485925" w:rsidP="00741125"/>
          <w:p w14:paraId="01B94995" w14:textId="77777777" w:rsidR="009E2924" w:rsidRDefault="009E2924" w:rsidP="001B6B16">
            <w:pPr>
              <w:pBdr>
                <w:bottom w:val="single" w:sz="48" w:space="1" w:color="EA4E4E" w:themeColor="accent1"/>
              </w:pBdr>
              <w:spacing w:line="240" w:lineRule="auto"/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</w:pPr>
            <w:r w:rsidRPr="00485925"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  <w:t>CONTACT DETAILS</w:t>
            </w:r>
          </w:p>
          <w:p w14:paraId="3C488543" w14:textId="77777777" w:rsidR="009E2924" w:rsidRDefault="009E2924" w:rsidP="009E2924">
            <w:pPr>
              <w:spacing w:line="240" w:lineRule="auto"/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</w:pPr>
          </w:p>
          <w:p w14:paraId="452D34A8" w14:textId="77777777" w:rsidR="009E2924" w:rsidRDefault="009E2924" w:rsidP="009E2924">
            <w:pPr>
              <w:pStyle w:val="Heading4"/>
            </w:pPr>
            <w:r w:rsidRPr="009E2924">
              <w:t>ADDRESS:</w:t>
            </w:r>
          </w:p>
          <w:p w14:paraId="7249EF4A" w14:textId="77777777" w:rsidR="009E2924" w:rsidRDefault="009E2924" w:rsidP="009E2924">
            <w:pPr>
              <w:spacing w:line="240" w:lineRule="auto"/>
            </w:pPr>
            <w:r w:rsidRPr="009E2924">
              <w:t>G-16/3 street no 2 Raj Nagar Part 2 Palam Colony New Delhi 110077</w:t>
            </w:r>
          </w:p>
          <w:p w14:paraId="196DD70E" w14:textId="77777777" w:rsidR="009E2924" w:rsidRDefault="009E2924" w:rsidP="009E2924">
            <w:pPr>
              <w:pStyle w:val="Heading4"/>
            </w:pPr>
            <w:r>
              <w:t>MOBILE:</w:t>
            </w:r>
          </w:p>
          <w:p w14:paraId="25E00097" w14:textId="77777777" w:rsidR="009E2924" w:rsidRDefault="009E2924" w:rsidP="009E2924">
            <w:pPr>
              <w:spacing w:line="240" w:lineRule="auto"/>
            </w:pPr>
            <w:r>
              <w:t>9958345009</w:t>
            </w:r>
          </w:p>
          <w:p w14:paraId="1D8365CB" w14:textId="77777777" w:rsidR="009E2924" w:rsidRDefault="009E2924" w:rsidP="009E2924">
            <w:pPr>
              <w:pStyle w:val="Heading4"/>
            </w:pPr>
            <w:r>
              <w:t>EMAIL:</w:t>
            </w:r>
          </w:p>
          <w:p w14:paraId="54E4D46B" w14:textId="77777777" w:rsidR="009E2924" w:rsidRDefault="00E339F2" w:rsidP="009E2924">
            <w:pPr>
              <w:spacing w:line="240" w:lineRule="auto"/>
            </w:pPr>
            <w:hyperlink r:id="rId9" w:history="1">
              <w:r w:rsidR="009E2924" w:rsidRPr="007C58B9">
                <w:rPr>
                  <w:rStyle w:val="Hyperlink"/>
                </w:rPr>
                <w:t>j.sharma.jay@gmail.com</w:t>
              </w:r>
            </w:hyperlink>
          </w:p>
          <w:p w14:paraId="69B5E522" w14:textId="77777777" w:rsidR="009E2924" w:rsidRDefault="00E339F2" w:rsidP="009E2924">
            <w:pPr>
              <w:spacing w:line="240" w:lineRule="auto"/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</w:pPr>
            <w:hyperlink r:id="rId10" w:history="1">
              <w:r w:rsidR="00EC23E2" w:rsidRPr="003A2B92">
                <w:rPr>
                  <w:rStyle w:val="Hyperlink"/>
                </w:rPr>
                <w:t>jay.developer12@gmail.com</w:t>
              </w:r>
            </w:hyperlink>
            <w:r w:rsidR="00EC23E2">
              <w:t xml:space="preserve"> </w:t>
            </w:r>
          </w:p>
          <w:p w14:paraId="02244882" w14:textId="77777777" w:rsidR="001B6B16" w:rsidRDefault="001B6B16" w:rsidP="001B6B16">
            <w:pPr>
              <w:pStyle w:val="Heading4"/>
            </w:pPr>
            <w:r w:rsidRPr="001B6B16">
              <w:t>PORTFOLIO:</w:t>
            </w:r>
          </w:p>
          <w:p w14:paraId="44FE6012" w14:textId="1C9DAF18" w:rsidR="001B6B16" w:rsidRDefault="00E339F2" w:rsidP="001B6B16">
            <w:pPr>
              <w:spacing w:line="240" w:lineRule="auto"/>
            </w:pPr>
            <w:hyperlink r:id="rId11" w:history="1">
              <w:r w:rsidR="00EC23E2" w:rsidRPr="003A2B92">
                <w:rPr>
                  <w:rStyle w:val="Hyperlink"/>
                </w:rPr>
                <w:t>https://portfolio-c8689.firebaseapp.com/</w:t>
              </w:r>
            </w:hyperlink>
            <w:r w:rsidR="00EC23E2">
              <w:t xml:space="preserve"> </w:t>
            </w:r>
          </w:p>
          <w:p w14:paraId="6852F96B" w14:textId="12AC4256" w:rsidR="00E0677C" w:rsidRDefault="00E0677C" w:rsidP="001B6B16">
            <w:pPr>
              <w:spacing w:line="240" w:lineRule="auto"/>
            </w:pPr>
          </w:p>
          <w:p w14:paraId="75799356" w14:textId="6D2BAABA" w:rsidR="00E0677C" w:rsidRDefault="00E0677C" w:rsidP="001B6B16">
            <w:pPr>
              <w:spacing w:line="240" w:lineRule="auto"/>
              <w:rPr>
                <w:b/>
                <w:bCs/>
              </w:rPr>
            </w:pPr>
            <w:r w:rsidRPr="00E0677C">
              <w:rPr>
                <w:b/>
                <w:bCs/>
              </w:rPr>
              <w:t>G</w:t>
            </w:r>
            <w:r>
              <w:rPr>
                <w:b/>
                <w:bCs/>
              </w:rPr>
              <w:t>ITHUB:</w:t>
            </w:r>
          </w:p>
          <w:p w14:paraId="3F419C87" w14:textId="1BA1336D" w:rsidR="00E0677C" w:rsidRDefault="00E339F2" w:rsidP="001B6B16">
            <w:pPr>
              <w:spacing w:line="240" w:lineRule="auto"/>
            </w:pPr>
            <w:hyperlink r:id="rId12" w:history="1">
              <w:r w:rsidR="00E0677C" w:rsidRPr="00CE7CEC">
                <w:rPr>
                  <w:rStyle w:val="Hyperlink"/>
                </w:rPr>
                <w:t>https://github.com/jay-web</w:t>
              </w:r>
            </w:hyperlink>
          </w:p>
          <w:p w14:paraId="638FAD17" w14:textId="77777777" w:rsidR="00FA5E5B" w:rsidRDefault="00FA5E5B" w:rsidP="001B6B16">
            <w:pPr>
              <w:spacing w:line="240" w:lineRule="auto"/>
            </w:pPr>
          </w:p>
          <w:p w14:paraId="6A62B04D" w14:textId="77777777" w:rsidR="00BC59D6" w:rsidRDefault="00BC59D6" w:rsidP="00213820">
            <w:pPr>
              <w:pStyle w:val="Heading4"/>
              <w:pBdr>
                <w:top w:val="single" w:sz="48" w:space="1" w:color="EA4E4E" w:themeColor="accent1"/>
              </w:pBdr>
              <w:rPr>
                <w:color w:val="70AD47" w:themeColor="accent6"/>
              </w:rPr>
            </w:pPr>
          </w:p>
          <w:p w14:paraId="236012AF" w14:textId="2674D02A" w:rsidR="00FA5E5B" w:rsidRPr="00894229" w:rsidRDefault="00FA5E5B" w:rsidP="00213820">
            <w:pPr>
              <w:pStyle w:val="Heading4"/>
              <w:pBdr>
                <w:top w:val="single" w:sz="48" w:space="1" w:color="EA4E4E" w:themeColor="accent1"/>
              </w:pBdr>
              <w:rPr>
                <w:color w:val="70AD47" w:themeColor="accent6"/>
              </w:rPr>
            </w:pPr>
            <w:r w:rsidRPr="00894229">
              <w:rPr>
                <w:color w:val="70AD47" w:themeColor="accent6"/>
              </w:rPr>
              <w:t>Regards</w:t>
            </w:r>
          </w:p>
          <w:p w14:paraId="37B9818A" w14:textId="77777777" w:rsidR="00485925" w:rsidRDefault="00FA5E5B" w:rsidP="001B6B16">
            <w:pPr>
              <w:spacing w:line="240" w:lineRule="auto"/>
            </w:pPr>
            <w:r>
              <w:t>Jay Sharma</w:t>
            </w:r>
          </w:p>
          <w:p w14:paraId="7DBA82F8" w14:textId="77777777" w:rsidR="00CB4765" w:rsidRPr="009B6CA5" w:rsidRDefault="00CB476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5FBF0AE0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73F4EF0" w14:textId="77777777" w:rsidR="00C612DA" w:rsidRPr="00044702" w:rsidRDefault="00E339F2" w:rsidP="00C612DA">
                  <w:pPr>
                    <w:pStyle w:val="Heading1"/>
                    <w:outlineLvl w:val="0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Enter your name:"/>
                      <w:tag w:val="Enter your name:"/>
                      <w:id w:val="-296147368"/>
                      <w:placeholder>
                        <w:docPart w:val="F18D43D836074F8AB8F2F64682D434C7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EC5CB3" w:rsidRPr="00044702">
                        <w:rPr>
                          <w:color w:val="FFFFFF" w:themeColor="background1"/>
                        </w:rPr>
                        <w:t>Jay sharma</w:t>
                      </w:r>
                    </w:sdtContent>
                  </w:sdt>
                </w:p>
                <w:p w14:paraId="52C44E4A" w14:textId="77777777" w:rsidR="00EC5CB3" w:rsidRPr="00044702" w:rsidRDefault="00E339F2" w:rsidP="00906BEE">
                  <w:pPr>
                    <w:pStyle w:val="Heading2"/>
                    <w:outlineLvl w:val="1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Enter Profession or Industry:"/>
                      <w:tag w:val="Enter Profession or Industry:"/>
                      <w:id w:val="-83681269"/>
                      <w:placeholder>
                        <w:docPart w:val="DC5B23B176134EB1A698EDF4820AF25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C5CB3" w:rsidRPr="00044702">
                        <w:rPr>
                          <w:color w:val="FFFFFF" w:themeColor="background1"/>
                        </w:rPr>
                        <w:t>front end web developer</w:t>
                      </w:r>
                    </w:sdtContent>
                  </w:sdt>
                  <w:r w:rsidR="00EC5CB3" w:rsidRPr="00044702">
                    <w:rPr>
                      <w:color w:val="FFFFFF" w:themeColor="background1"/>
                    </w:rPr>
                    <w:t xml:space="preserve"> </w:t>
                  </w:r>
                </w:p>
                <w:p w14:paraId="2C6A0B90" w14:textId="14B9FF46" w:rsidR="00E0677C" w:rsidRPr="00044702" w:rsidRDefault="00EC5CB3" w:rsidP="00EC5CB3">
                  <w:pPr>
                    <w:pStyle w:val="NoSpacing"/>
                    <w:rPr>
                      <w:color w:val="FFFFFF" w:themeColor="background1"/>
                    </w:rPr>
                  </w:pPr>
                  <w:r w:rsidRPr="00044702">
                    <w:rPr>
                      <w:color w:val="FFFFFF" w:themeColor="background1"/>
                    </w:rPr>
                    <w:t xml:space="preserve">               </w:t>
                  </w:r>
                  <w:r w:rsidR="00EC23E2">
                    <w:rPr>
                      <w:color w:val="FFFFFF" w:themeColor="background1"/>
                    </w:rPr>
                    <w:t xml:space="preserve">      </w:t>
                  </w:r>
                  <w:r w:rsidRPr="00044702">
                    <w:rPr>
                      <w:color w:val="FFFFFF" w:themeColor="background1"/>
                    </w:rPr>
                    <w:t xml:space="preserve">Portfolio: </w:t>
                  </w:r>
                  <w:r w:rsidR="00EC23E2" w:rsidRPr="00EC23E2">
                    <w:rPr>
                      <w:color w:val="FFFFFF" w:themeColor="background1"/>
                    </w:rPr>
                    <w:t>https://portfolio-c8689.firebaseapp.com/</w:t>
                  </w:r>
                  <w:r w:rsidR="00E02DCD" w:rsidRPr="00044702">
                    <w:rPr>
                      <w:color w:val="FFFFFF" w:themeColor="background1"/>
                    </w:rPr>
                    <w:t xml:space="preserve"> </w:t>
                  </w:r>
                </w:p>
                <w:p w14:paraId="1C03FAF3" w14:textId="77777777" w:rsidR="00EC5CB3" w:rsidRPr="00906BEE" w:rsidRDefault="00EC5CB3" w:rsidP="00906BEE">
                  <w:pPr>
                    <w:pStyle w:val="Heading2"/>
                    <w:outlineLvl w:val="1"/>
                  </w:pPr>
                </w:p>
              </w:tc>
            </w:tr>
          </w:tbl>
          <w:p w14:paraId="3F1121F8" w14:textId="77777777" w:rsidR="002C2CDD" w:rsidRPr="00906BEE" w:rsidRDefault="009B481A" w:rsidP="007569C1">
            <w:pPr>
              <w:pStyle w:val="Heading3"/>
            </w:pPr>
            <w:r>
              <w:t>projects</w:t>
            </w:r>
          </w:p>
          <w:p w14:paraId="36552074" w14:textId="31C61EAB" w:rsidR="008B59D5" w:rsidRPr="00D35C53" w:rsidRDefault="008B59D5" w:rsidP="008B59D5">
            <w:pPr>
              <w:pStyle w:val="Heading4"/>
            </w:pPr>
            <w:r>
              <w:t>PLAYMODE: Angular 4 single page application:</w:t>
            </w:r>
          </w:p>
          <w:p w14:paraId="4D7D50D6" w14:textId="77777777" w:rsidR="008B59D5" w:rsidRDefault="00E339F2" w:rsidP="008B59D5">
            <w:hyperlink r:id="rId13" w:history="1">
              <w:r w:rsidR="008B59D5" w:rsidRPr="004B3DCC">
                <w:rPr>
                  <w:rStyle w:val="Hyperlink"/>
                </w:rPr>
                <w:t>https://playmode-189108.firebaseapp.com/</w:t>
              </w:r>
            </w:hyperlink>
            <w:r w:rsidR="008B59D5">
              <w:t xml:space="preserve"> </w:t>
            </w:r>
          </w:p>
          <w:p w14:paraId="067977BB" w14:textId="55FC5CB4" w:rsidR="008B59D5" w:rsidRPr="008B59D5" w:rsidRDefault="008B59D5" w:rsidP="008B59D5">
            <w:pPr>
              <w:rPr>
                <w:iCs/>
                <w:caps/>
              </w:rPr>
            </w:pPr>
            <w:r w:rsidRPr="008B59D5">
              <w:t>Playmode.com is the Single Page application based on Angular 4 framework, which rendering the data from youtube using the observable of Angular</w:t>
            </w:r>
            <w:r w:rsidRPr="008B59D5">
              <w:rPr>
                <w:iCs/>
                <w:caps/>
              </w:rPr>
              <w:t>.</w:t>
            </w:r>
          </w:p>
          <w:p w14:paraId="1C17C044" w14:textId="77777777" w:rsidR="008B59D5" w:rsidRDefault="008B59D5" w:rsidP="007569C1">
            <w:pPr>
              <w:pStyle w:val="Heading4"/>
            </w:pPr>
          </w:p>
          <w:p w14:paraId="0F5104D5" w14:textId="2D79289C" w:rsidR="00D35C53" w:rsidRPr="00D35C53" w:rsidRDefault="00CC7EA2" w:rsidP="007569C1">
            <w:pPr>
              <w:pStyle w:val="Heading4"/>
            </w:pPr>
            <w:r>
              <w:t>JSQUEST:</w:t>
            </w:r>
            <w:r w:rsidR="00E87F7E">
              <w:t xml:space="preserve"> Angular application</w:t>
            </w:r>
            <w:r w:rsidR="00D35C53">
              <w:t>:</w:t>
            </w:r>
          </w:p>
          <w:p w14:paraId="32331BC6" w14:textId="77777777" w:rsidR="00D35C53" w:rsidRDefault="00E339F2" w:rsidP="007569C1">
            <w:hyperlink r:id="rId14" w:history="1">
              <w:r w:rsidR="00D35C53" w:rsidRPr="007C58B9">
                <w:rPr>
                  <w:rStyle w:val="Hyperlink"/>
                </w:rPr>
                <w:t>https://jsquest-de09b.firebaseapp.com/</w:t>
              </w:r>
            </w:hyperlink>
            <w:r w:rsidR="00D35C53">
              <w:t xml:space="preserve"> </w:t>
            </w:r>
          </w:p>
          <w:p w14:paraId="6DBD3DD7" w14:textId="77777777" w:rsidR="002C2CDD" w:rsidRDefault="00E87F7E" w:rsidP="007569C1">
            <w:r>
              <w:t>jsQuest is the Angular based application to read, add, edit questions related to javascript. Firebase running for database &amp; authentication.</w:t>
            </w:r>
          </w:p>
          <w:p w14:paraId="0FFA42D1" w14:textId="77777777" w:rsidR="00352BAC" w:rsidRDefault="00352BAC" w:rsidP="007569C1"/>
          <w:p w14:paraId="0EE1FA03" w14:textId="77777777" w:rsidR="00D35C53" w:rsidRDefault="00352BAC" w:rsidP="007569C1">
            <w:pPr>
              <w:rPr>
                <w:rFonts w:asciiTheme="majorHAnsi" w:hAnsiTheme="majorHAnsi"/>
              </w:rPr>
            </w:pPr>
            <w:r w:rsidRPr="00352BAC">
              <w:rPr>
                <w:rFonts w:asciiTheme="majorHAnsi" w:hAnsiTheme="majorHAnsi"/>
              </w:rPr>
              <w:t>BUDGET APPLICATION: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0E40ED68" w14:textId="77777777" w:rsidR="00D35C53" w:rsidRDefault="00E339F2" w:rsidP="007569C1">
            <w:hyperlink r:id="rId15" w:history="1">
              <w:r w:rsidR="00D35C53" w:rsidRPr="007C58B9">
                <w:rPr>
                  <w:rStyle w:val="Hyperlink"/>
                </w:rPr>
                <w:t>https://jay-web.github.io/jay-web.github.io-budget/</w:t>
              </w:r>
            </w:hyperlink>
            <w:r w:rsidR="00D35C53">
              <w:t xml:space="preserve"> </w:t>
            </w:r>
          </w:p>
          <w:p w14:paraId="6BE0579D" w14:textId="0FF57668" w:rsidR="00352BAC" w:rsidRDefault="00352BAC" w:rsidP="007569C1">
            <w:r>
              <w:t>This is vanilla javascript based web app to calculate budget as your income and expenses monthly.</w:t>
            </w:r>
          </w:p>
          <w:p w14:paraId="56CC3DF6" w14:textId="0B99B3F5" w:rsidR="0036204D" w:rsidRDefault="0036204D" w:rsidP="007569C1"/>
          <w:p w14:paraId="229963C5" w14:textId="1C71F01C" w:rsidR="0036204D" w:rsidRDefault="00860F05" w:rsidP="007569C1">
            <w:pPr>
              <w:rPr>
                <w:b/>
                <w:bCs/>
              </w:rPr>
            </w:pPr>
            <w:r w:rsidRPr="00860F05">
              <w:rPr>
                <w:b/>
                <w:bCs/>
              </w:rPr>
              <w:t>NATOURS: SASS based website template</w:t>
            </w:r>
          </w:p>
          <w:p w14:paraId="5A152C20" w14:textId="5C378250" w:rsidR="00860F05" w:rsidRDefault="00E339F2" w:rsidP="007569C1">
            <w:hyperlink r:id="rId16" w:history="1">
              <w:r w:rsidR="00860F05" w:rsidRPr="00860F05">
                <w:rPr>
                  <w:rStyle w:val="Hyperlink"/>
                </w:rPr>
                <w:t>https://jay-web.github.io/naturetour/</w:t>
              </w:r>
            </w:hyperlink>
          </w:p>
          <w:p w14:paraId="588F0E5A" w14:textId="4CE9BB40" w:rsidR="00860F05" w:rsidRPr="00860F05" w:rsidRDefault="00860F05" w:rsidP="007569C1">
            <w:proofErr w:type="spellStart"/>
            <w:r>
              <w:t>Natours</w:t>
            </w:r>
            <w:proofErr w:type="spellEnd"/>
            <w:r>
              <w:t xml:space="preserve"> is completely sass based website template project without any javascript. Means pure css coding for every aspects and events.</w:t>
            </w:r>
          </w:p>
          <w:p w14:paraId="261934EA" w14:textId="77777777" w:rsidR="00860F05" w:rsidRPr="00860F05" w:rsidRDefault="00860F05" w:rsidP="007569C1">
            <w:pPr>
              <w:rPr>
                <w:b/>
                <w:bCs/>
              </w:rPr>
            </w:pPr>
          </w:p>
          <w:p w14:paraId="188E2204" w14:textId="77777777" w:rsidR="00674B71" w:rsidRDefault="00674B71" w:rsidP="00674B71">
            <w:pPr>
              <w:pStyle w:val="Heading4"/>
            </w:pPr>
            <w:r>
              <w:t xml:space="preserve">Janak MAIL: </w:t>
            </w:r>
          </w:p>
          <w:p w14:paraId="1FBBB039" w14:textId="77777777" w:rsidR="00674B71" w:rsidRDefault="00E339F2" w:rsidP="007569C1">
            <w:hyperlink r:id="rId17" w:history="1">
              <w:r w:rsidR="00674B71" w:rsidRPr="007C58B9">
                <w:rPr>
                  <w:rStyle w:val="Hyperlink"/>
                </w:rPr>
                <w:t>https://www.janakmail.com/</w:t>
              </w:r>
            </w:hyperlink>
            <w:r w:rsidR="00674B71">
              <w:t xml:space="preserve"> </w:t>
            </w:r>
          </w:p>
          <w:p w14:paraId="7E643A18" w14:textId="77777777" w:rsidR="00674B71" w:rsidRPr="00352BAC" w:rsidRDefault="00674B71" w:rsidP="007569C1">
            <w:r>
              <w:t xml:space="preserve">Local Magazine website running in west delhi. This is </w:t>
            </w:r>
            <w:r w:rsidR="00107E2C">
              <w:t>a</w:t>
            </w:r>
            <w:r>
              <w:t xml:space="preserve"> simple static website with html5, CSS3 and Javascript.</w:t>
            </w:r>
          </w:p>
          <w:p w14:paraId="66159E2E" w14:textId="77777777" w:rsidR="002C2CDD" w:rsidRPr="00906BEE" w:rsidRDefault="00352BAC" w:rsidP="007569C1">
            <w:pPr>
              <w:pStyle w:val="Heading4"/>
            </w:pPr>
            <w:r>
              <w:t>themes</w:t>
            </w:r>
            <w:r w:rsidR="00CC7EA2">
              <w:t>:</w:t>
            </w:r>
          </w:p>
          <w:p w14:paraId="2A802587" w14:textId="5A1A8A6D" w:rsidR="00860F05" w:rsidRPr="00860F05" w:rsidRDefault="00CC7EA2" w:rsidP="007569C1">
            <w:r>
              <w:t>Single Page T</w:t>
            </w:r>
            <w:bookmarkStart w:id="0" w:name="_GoBack"/>
            <w:bookmarkEnd w:id="0"/>
            <w:r>
              <w:t xml:space="preserve">heme: </w:t>
            </w:r>
            <w:hyperlink r:id="rId18" w:history="1">
              <w:r w:rsidR="00860F05" w:rsidRPr="004B3DCC">
                <w:rPr>
                  <w:rStyle w:val="Hyperlink"/>
                </w:rPr>
                <w:t>http://jay-web.github.io</w:t>
              </w:r>
            </w:hyperlink>
          </w:p>
          <w:p w14:paraId="635C8AA0" w14:textId="77777777" w:rsidR="00CC7EA2" w:rsidRDefault="00352BAC" w:rsidP="00107E2C">
            <w:pPr>
              <w:spacing w:line="240" w:lineRule="auto"/>
            </w:pPr>
            <w:r>
              <w:lastRenderedPageBreak/>
              <w:t xml:space="preserve">Bookshelf Theme: </w:t>
            </w:r>
            <w:hyperlink r:id="rId19" w:history="1">
              <w:r w:rsidRPr="007C58B9">
                <w:rPr>
                  <w:rStyle w:val="Hyperlink"/>
                </w:rPr>
                <w:t>http://jay-web.github.io/jay-web.github.io-book/</w:t>
              </w:r>
            </w:hyperlink>
            <w:r>
              <w:t xml:space="preserve"> </w:t>
            </w:r>
          </w:p>
          <w:p w14:paraId="3FE799ED" w14:textId="2148B14D" w:rsidR="00860F05" w:rsidRDefault="00860F05" w:rsidP="00107E2C">
            <w:pPr>
              <w:spacing w:line="240" w:lineRule="auto"/>
            </w:pPr>
            <w:r>
              <w:t>Based on Bootstrap 4.</w:t>
            </w:r>
          </w:p>
          <w:p w14:paraId="7CC6AD96" w14:textId="77777777" w:rsidR="00860F05" w:rsidRDefault="00860F05" w:rsidP="00107E2C">
            <w:pPr>
              <w:spacing w:line="240" w:lineRule="auto"/>
            </w:pPr>
          </w:p>
          <w:p w14:paraId="3FC718D8" w14:textId="77777777" w:rsidR="00E67DCD" w:rsidRDefault="00E67DCD" w:rsidP="00E67DCD">
            <w:pPr>
              <w:pStyle w:val="Heading4"/>
            </w:pPr>
            <w:r>
              <w:t>OTHERS:</w:t>
            </w:r>
          </w:p>
          <w:p w14:paraId="5410EAE9" w14:textId="77777777" w:rsidR="00E67DCD" w:rsidRPr="00906BEE" w:rsidRDefault="00E67DCD" w:rsidP="00107E2C">
            <w:pPr>
              <w:spacing w:line="240" w:lineRule="auto"/>
            </w:pPr>
            <w:r>
              <w:t>Worked as Admin Assistant in American Express for two years.</w:t>
            </w:r>
          </w:p>
          <w:p w14:paraId="2810E1AF" w14:textId="77777777" w:rsidR="002C2CDD" w:rsidRPr="00906BEE" w:rsidRDefault="00E339F2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3CC55F34D754930ADF3DBE8B0CEF6D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2AAEC5C6" w14:textId="77777777" w:rsidR="002C2CDD" w:rsidRPr="00906BEE" w:rsidRDefault="00107E2C" w:rsidP="007569C1">
            <w:pPr>
              <w:pStyle w:val="Heading4"/>
            </w:pPr>
            <w:r w:rsidRPr="00FC1EB7">
              <w:t>Computer Science and Programming Using Python</w:t>
            </w:r>
            <w:r w:rsidR="00FC1EB7">
              <w:t>:</w:t>
            </w:r>
          </w:p>
          <w:p w14:paraId="0DE6168C" w14:textId="77777777" w:rsidR="002C2CDD" w:rsidRDefault="00FC1EB7" w:rsidP="00FC1EB7">
            <w:pPr>
              <w:spacing w:line="240" w:lineRule="auto"/>
            </w:pPr>
            <w:r>
              <w:t>Persuing course from MIT university through edX.</w:t>
            </w:r>
          </w:p>
          <w:p w14:paraId="4EFBB5A0" w14:textId="77777777" w:rsidR="00FC1EB7" w:rsidRPr="00906BEE" w:rsidRDefault="00FC1EB7" w:rsidP="007569C1"/>
          <w:p w14:paraId="2973A0E1" w14:textId="77777777" w:rsidR="002C2CDD" w:rsidRPr="00906BEE" w:rsidRDefault="00FC1EB7" w:rsidP="007569C1">
            <w:pPr>
              <w:pStyle w:val="Heading4"/>
            </w:pPr>
            <w:r>
              <w:t>web development:</w:t>
            </w:r>
          </w:p>
          <w:p w14:paraId="53EFA4D7" w14:textId="77777777" w:rsidR="00EE303C" w:rsidRDefault="00FC1EB7" w:rsidP="00EE303C">
            <w:r>
              <w:t>Earned Badges from Microsoft Virtual Academy.</w:t>
            </w:r>
          </w:p>
          <w:p w14:paraId="2B93A26D" w14:textId="77777777" w:rsidR="00EE303C" w:rsidRDefault="00EE303C" w:rsidP="00EE303C"/>
          <w:p w14:paraId="59CAECAA" w14:textId="77777777" w:rsidR="00EE303C" w:rsidRDefault="00EE303C" w:rsidP="00EE303C">
            <w:pPr>
              <w:pStyle w:val="Heading4"/>
            </w:pPr>
            <w:r>
              <w:t>WEB DEVELOPMENT &amp; RESPONSIVE DESIGN:</w:t>
            </w:r>
          </w:p>
          <w:p w14:paraId="58E61105" w14:textId="789C0E68" w:rsidR="00CB4765" w:rsidRDefault="00EE303C" w:rsidP="00E86CC5">
            <w:pPr>
              <w:spacing w:line="240" w:lineRule="auto"/>
            </w:pPr>
            <w:r>
              <w:t>Completed web development from Udemy &amp;</w:t>
            </w:r>
            <w:r w:rsidR="000E41FA">
              <w:t xml:space="preserve"> responsive design course from U</w:t>
            </w:r>
            <w:r>
              <w:t>dacity.</w:t>
            </w:r>
          </w:p>
          <w:p w14:paraId="15E1950F" w14:textId="77777777" w:rsidR="0079653C" w:rsidRDefault="0079653C" w:rsidP="00E86CC5">
            <w:pPr>
              <w:spacing w:line="240" w:lineRule="auto"/>
            </w:pPr>
          </w:p>
          <w:p w14:paraId="2E52AB96" w14:textId="445483D0" w:rsidR="0079653C" w:rsidRDefault="0079653C" w:rsidP="00E86CC5">
            <w:pPr>
              <w:spacing w:line="240" w:lineRule="auto"/>
            </w:pPr>
            <w:r>
              <w:t xml:space="preserve">Persuing </w:t>
            </w:r>
            <w:r w:rsidRPr="00280E23">
              <w:rPr>
                <w:b/>
                <w:bCs/>
              </w:rPr>
              <w:t>Google India Challenge Scholarship</w:t>
            </w:r>
            <w:r w:rsidRPr="00280E23">
              <w:t> for the </w:t>
            </w:r>
            <w:r w:rsidRPr="00280E23">
              <w:rPr>
                <w:b/>
                <w:bCs/>
              </w:rPr>
              <w:t xml:space="preserve">Mobile Web Specialist track </w:t>
            </w:r>
            <w:r w:rsidRPr="00280E23">
              <w:t>from Udacity.</w:t>
            </w:r>
          </w:p>
          <w:p w14:paraId="0D27CFCD" w14:textId="77777777" w:rsidR="00E86CC5" w:rsidRDefault="00E86CC5" w:rsidP="00CB4765"/>
          <w:p w14:paraId="4B5B9CED" w14:textId="77777777" w:rsidR="00E86CC5" w:rsidRDefault="00E86CC5" w:rsidP="00E86CC5">
            <w:pPr>
              <w:pStyle w:val="Heading4"/>
            </w:pPr>
            <w:r>
              <w:t>BSC IT FINAL YEAR:</w:t>
            </w:r>
          </w:p>
          <w:p w14:paraId="14A00572" w14:textId="77777777" w:rsidR="00E86CC5" w:rsidRDefault="00E86CC5" w:rsidP="00E86CC5">
            <w:pPr>
              <w:spacing w:line="240" w:lineRule="auto"/>
            </w:pPr>
            <w:r>
              <w:t>Persuing from Sikkim Manipal University</w:t>
            </w:r>
          </w:p>
          <w:p w14:paraId="59FD959E" w14:textId="77777777" w:rsidR="00485925" w:rsidRDefault="00485925" w:rsidP="00E86CC5">
            <w:pPr>
              <w:spacing w:line="240" w:lineRule="auto"/>
            </w:pPr>
          </w:p>
          <w:p w14:paraId="7061B8DE" w14:textId="77777777" w:rsidR="00485925" w:rsidRDefault="00485925" w:rsidP="00E86CC5">
            <w:pPr>
              <w:spacing w:line="240" w:lineRule="auto"/>
            </w:pPr>
          </w:p>
          <w:p w14:paraId="6FFE211E" w14:textId="77777777" w:rsidR="009E2924" w:rsidRDefault="009E2924" w:rsidP="009E2924">
            <w:pPr>
              <w:spacing w:line="240" w:lineRule="auto"/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</w:pPr>
          </w:p>
          <w:p w14:paraId="03498180" w14:textId="77777777" w:rsidR="009E2924" w:rsidRPr="009E2924" w:rsidRDefault="009E2924" w:rsidP="009E2924">
            <w:pPr>
              <w:spacing w:line="240" w:lineRule="auto"/>
              <w:rPr>
                <w:rFonts w:asciiTheme="majorHAnsi" w:eastAsiaTheme="majorEastAsia" w:hAnsiTheme="majorHAnsi" w:cstheme="majorBidi"/>
              </w:rPr>
            </w:pPr>
          </w:p>
          <w:p w14:paraId="35F9B9E2" w14:textId="77777777" w:rsidR="00741125" w:rsidRPr="00906BEE" w:rsidRDefault="00741125" w:rsidP="00741125"/>
        </w:tc>
      </w:tr>
    </w:tbl>
    <w:p w14:paraId="2CBC079A" w14:textId="77777777" w:rsidR="00290AAA" w:rsidRDefault="00290AAA" w:rsidP="00EC23E2">
      <w:pPr>
        <w:pStyle w:val="NoSpacing"/>
      </w:pPr>
    </w:p>
    <w:sectPr w:rsidR="00290AAA" w:rsidSect="009B6CA5">
      <w:footerReference w:type="default" r:id="rId2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36F08" w14:textId="77777777" w:rsidR="00E339F2" w:rsidRDefault="00E339F2" w:rsidP="00713050">
      <w:pPr>
        <w:spacing w:line="240" w:lineRule="auto"/>
      </w:pPr>
      <w:r>
        <w:separator/>
      </w:r>
    </w:p>
  </w:endnote>
  <w:endnote w:type="continuationSeparator" w:id="0">
    <w:p w14:paraId="266E0589" w14:textId="77777777" w:rsidR="00E339F2" w:rsidRDefault="00E339F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632AF92" w14:textId="77777777" w:rsidTr="00894229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1ADE44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90E07C3" wp14:editId="3A4CA2ED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911D5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6CD9C5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9133BD6" wp14:editId="61EB3D2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699711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F2791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952AA1" wp14:editId="2D911DD5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1FB26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1C1A8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33248D3" wp14:editId="2B209554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8A1FF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76DF289" w14:textId="77777777" w:rsidTr="00894229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Email:"/>
            <w:tag w:val="Email:"/>
            <w:id w:val="1596526668"/>
            <w:placeholder>
              <w:docPart w:val="1AD8461459604EBE85692A3ED327797A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186378E" w14:textId="77777777" w:rsidR="00684488" w:rsidRPr="00CA3DF1" w:rsidRDefault="00213820" w:rsidP="00811117">
              <w:pPr>
                <w:pStyle w:val="Footer"/>
              </w:pPr>
              <w:r w:rsidRPr="00213820">
                <w:rPr>
                  <w:sz w:val="18"/>
                  <w:szCs w:val="18"/>
                </w:rPr>
                <w:t>j.sharma.jay@gmail.com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Twitter handle:"/>
            <w:tag w:val="Twitter handle:"/>
            <w:id w:val="1979721849"/>
            <w:placeholder>
              <w:docPart w:val="5CA2DB4031254CEABAA2BB487EC5E97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50DE8F4" w14:textId="77777777" w:rsidR="00684488" w:rsidRPr="00C2098A" w:rsidRDefault="008A2389" w:rsidP="00811117">
              <w:pPr>
                <w:pStyle w:val="Footer"/>
              </w:pPr>
              <w:r w:rsidRPr="008A2389">
                <w:rPr>
                  <w:sz w:val="18"/>
                  <w:szCs w:val="18"/>
                </w:rPr>
                <w:t>@JSwebdeveloper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Telephone:"/>
            <w:tag w:val="Telephone:"/>
            <w:id w:val="157817955"/>
            <w:placeholder>
              <w:docPart w:val="B629999FEB464EFDADAE6B8223CC8E1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1AE8C1E" w14:textId="77777777" w:rsidR="00684488" w:rsidRPr="00C2098A" w:rsidRDefault="007E362E" w:rsidP="00811117">
              <w:pPr>
                <w:pStyle w:val="Footer"/>
              </w:pPr>
              <w:r w:rsidRPr="00FB1952">
                <w:rPr>
                  <w:sz w:val="18"/>
                  <w:szCs w:val="18"/>
                </w:rPr>
                <w:t>9958345009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aps w:val="0"/>
              <w:sz w:val="18"/>
              <w:szCs w:val="18"/>
            </w:rPr>
            <w:alias w:val="LinkedIn URL:"/>
            <w:tag w:val="LinkedIn URL:"/>
            <w:id w:val="1132220027"/>
            <w:placeholder>
              <w:docPart w:val="C528901139F8407CB94F7D7631A9CABD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0423813" w14:textId="552C3D56" w:rsidR="00684488" w:rsidRPr="00C2098A" w:rsidRDefault="00053F11" w:rsidP="00811117">
              <w:pPr>
                <w:pStyle w:val="Footer"/>
              </w:pPr>
              <w:r w:rsidRPr="00053F11">
                <w:rPr>
                  <w:caps w:val="0"/>
                  <w:sz w:val="18"/>
                  <w:szCs w:val="18"/>
                </w:rPr>
                <w:t>www.linkedin.com/in/jay-sharma-developer</w:t>
              </w:r>
            </w:p>
          </w:sdtContent>
        </w:sdt>
      </w:tc>
    </w:tr>
  </w:tbl>
  <w:sdt>
    <w:sdtPr>
      <w:id w:val="489750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E7678" w14:textId="75D1A3A9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9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DB334" w14:textId="77777777" w:rsidR="00E339F2" w:rsidRDefault="00E339F2" w:rsidP="00713050">
      <w:pPr>
        <w:spacing w:line="240" w:lineRule="auto"/>
      </w:pPr>
      <w:r>
        <w:separator/>
      </w:r>
    </w:p>
  </w:footnote>
  <w:footnote w:type="continuationSeparator" w:id="0">
    <w:p w14:paraId="4ACE4A85" w14:textId="77777777" w:rsidR="00E339F2" w:rsidRDefault="00E339F2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B3"/>
    <w:rsid w:val="00044702"/>
    <w:rsid w:val="00053F11"/>
    <w:rsid w:val="00091382"/>
    <w:rsid w:val="000A07DA"/>
    <w:rsid w:val="000A2BFA"/>
    <w:rsid w:val="000B0619"/>
    <w:rsid w:val="000B61CA"/>
    <w:rsid w:val="000E41FA"/>
    <w:rsid w:val="000F7610"/>
    <w:rsid w:val="00107E2C"/>
    <w:rsid w:val="00114ED7"/>
    <w:rsid w:val="00140B0E"/>
    <w:rsid w:val="00146930"/>
    <w:rsid w:val="0015597E"/>
    <w:rsid w:val="00184FFC"/>
    <w:rsid w:val="00190791"/>
    <w:rsid w:val="001A5CA9"/>
    <w:rsid w:val="001B2AC1"/>
    <w:rsid w:val="001B403A"/>
    <w:rsid w:val="001B6B16"/>
    <w:rsid w:val="001E7FEE"/>
    <w:rsid w:val="001F4583"/>
    <w:rsid w:val="00213820"/>
    <w:rsid w:val="00217980"/>
    <w:rsid w:val="00271662"/>
    <w:rsid w:val="0027404F"/>
    <w:rsid w:val="00280E23"/>
    <w:rsid w:val="00290AAA"/>
    <w:rsid w:val="00293B83"/>
    <w:rsid w:val="002B091C"/>
    <w:rsid w:val="002C2CDD"/>
    <w:rsid w:val="002D45C6"/>
    <w:rsid w:val="002E7B3D"/>
    <w:rsid w:val="002F03FA"/>
    <w:rsid w:val="00306223"/>
    <w:rsid w:val="00313E86"/>
    <w:rsid w:val="00333CD3"/>
    <w:rsid w:val="00340365"/>
    <w:rsid w:val="00342B64"/>
    <w:rsid w:val="00352BAC"/>
    <w:rsid w:val="0036204D"/>
    <w:rsid w:val="00364079"/>
    <w:rsid w:val="003C5528"/>
    <w:rsid w:val="003D03E5"/>
    <w:rsid w:val="003E2F24"/>
    <w:rsid w:val="004077FB"/>
    <w:rsid w:val="004244FF"/>
    <w:rsid w:val="00424DD9"/>
    <w:rsid w:val="00442EAD"/>
    <w:rsid w:val="0046104A"/>
    <w:rsid w:val="004717C5"/>
    <w:rsid w:val="00485925"/>
    <w:rsid w:val="004A24CC"/>
    <w:rsid w:val="00501C5A"/>
    <w:rsid w:val="00523479"/>
    <w:rsid w:val="00543DB7"/>
    <w:rsid w:val="005729B0"/>
    <w:rsid w:val="00583D17"/>
    <w:rsid w:val="00641630"/>
    <w:rsid w:val="00674B71"/>
    <w:rsid w:val="00676DEE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922D9"/>
    <w:rsid w:val="0079653C"/>
    <w:rsid w:val="007D0531"/>
    <w:rsid w:val="007D2696"/>
    <w:rsid w:val="007D2FD2"/>
    <w:rsid w:val="007E3459"/>
    <w:rsid w:val="007E362E"/>
    <w:rsid w:val="00811117"/>
    <w:rsid w:val="00823C54"/>
    <w:rsid w:val="00841146"/>
    <w:rsid w:val="00860F05"/>
    <w:rsid w:val="0088504C"/>
    <w:rsid w:val="0089382B"/>
    <w:rsid w:val="00894229"/>
    <w:rsid w:val="008A1907"/>
    <w:rsid w:val="008A2389"/>
    <w:rsid w:val="008B59D5"/>
    <w:rsid w:val="008C6BCA"/>
    <w:rsid w:val="008C7B50"/>
    <w:rsid w:val="008E4B30"/>
    <w:rsid w:val="00906BEE"/>
    <w:rsid w:val="009243E7"/>
    <w:rsid w:val="00985D58"/>
    <w:rsid w:val="009B3C40"/>
    <w:rsid w:val="009B481A"/>
    <w:rsid w:val="009B6CA5"/>
    <w:rsid w:val="009E2924"/>
    <w:rsid w:val="00A42540"/>
    <w:rsid w:val="00A50939"/>
    <w:rsid w:val="00A83413"/>
    <w:rsid w:val="00AA6A40"/>
    <w:rsid w:val="00AA75F6"/>
    <w:rsid w:val="00AD00FD"/>
    <w:rsid w:val="00AF0A8E"/>
    <w:rsid w:val="00B5664D"/>
    <w:rsid w:val="00B84E4D"/>
    <w:rsid w:val="00BA5B40"/>
    <w:rsid w:val="00BC59D6"/>
    <w:rsid w:val="00BD0206"/>
    <w:rsid w:val="00BE077B"/>
    <w:rsid w:val="00C2098A"/>
    <w:rsid w:val="00C43F60"/>
    <w:rsid w:val="00C5444A"/>
    <w:rsid w:val="00C612DA"/>
    <w:rsid w:val="00C7741E"/>
    <w:rsid w:val="00C875AB"/>
    <w:rsid w:val="00CA3DF1"/>
    <w:rsid w:val="00CA4581"/>
    <w:rsid w:val="00CB4765"/>
    <w:rsid w:val="00CB6FCA"/>
    <w:rsid w:val="00CC7EA2"/>
    <w:rsid w:val="00CE18D5"/>
    <w:rsid w:val="00D04109"/>
    <w:rsid w:val="00D35C53"/>
    <w:rsid w:val="00D75CCC"/>
    <w:rsid w:val="00D97A41"/>
    <w:rsid w:val="00DD3CF6"/>
    <w:rsid w:val="00DD6416"/>
    <w:rsid w:val="00DF4E0A"/>
    <w:rsid w:val="00E02DCD"/>
    <w:rsid w:val="00E0677C"/>
    <w:rsid w:val="00E12C60"/>
    <w:rsid w:val="00E22E87"/>
    <w:rsid w:val="00E339F2"/>
    <w:rsid w:val="00E57630"/>
    <w:rsid w:val="00E67DCD"/>
    <w:rsid w:val="00E86C2B"/>
    <w:rsid w:val="00E86CC5"/>
    <w:rsid w:val="00E87F7E"/>
    <w:rsid w:val="00EA36F5"/>
    <w:rsid w:val="00EB2D52"/>
    <w:rsid w:val="00EC23E2"/>
    <w:rsid w:val="00EC5CB3"/>
    <w:rsid w:val="00EE303C"/>
    <w:rsid w:val="00EF7CC9"/>
    <w:rsid w:val="00F207C0"/>
    <w:rsid w:val="00F20AE5"/>
    <w:rsid w:val="00F47E97"/>
    <w:rsid w:val="00F645C7"/>
    <w:rsid w:val="00F85689"/>
    <w:rsid w:val="00FA5E5B"/>
    <w:rsid w:val="00FB1952"/>
    <w:rsid w:val="00FC1EB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5F418"/>
  <w15:chartTrackingRefBased/>
  <w15:docId w15:val="{5A18A412-C591-41F7-A2D9-AC347E81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C7E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aymode-189108.firebaseapp.com/" TargetMode="External"/><Relationship Id="rId18" Type="http://schemas.openxmlformats.org/officeDocument/2006/relationships/hyperlink" Target="http://jay-web.github.io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jay-web" TargetMode="External"/><Relationship Id="rId17" Type="http://schemas.openxmlformats.org/officeDocument/2006/relationships/hyperlink" Target="https://www.janakmail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ay-web.github.io/naturetour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ortfolio-c8689.firebaseapp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ay-web.github.io/jay-web.github.io-budget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ay.developer12@gmail.com" TargetMode="External"/><Relationship Id="rId19" Type="http://schemas.openxmlformats.org/officeDocument/2006/relationships/hyperlink" Target="http://jay-web.github.io/jay-web.github.io-book/" TargetMode="External"/><Relationship Id="rId4" Type="http://schemas.openxmlformats.org/officeDocument/2006/relationships/styles" Target="styles.xml"/><Relationship Id="rId9" Type="http://schemas.openxmlformats.org/officeDocument/2006/relationships/hyperlink" Target="mailto:j.sharma.jay@gmail.com" TargetMode="External"/><Relationship Id="rId14" Type="http://schemas.openxmlformats.org/officeDocument/2006/relationships/hyperlink" Target="https://jsquest-de09b.firebaseapp.com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witt%20Packward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8987727B74FE4BD2A6DD3FFA89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BBF46-0525-4012-8394-EC9A24DE1228}"/>
      </w:docPartPr>
      <w:docPartBody>
        <w:p w:rsidR="00272D61" w:rsidRDefault="00AC0BC0">
          <w:pPr>
            <w:pStyle w:val="2448987727B74FE4BD2A6DD3FFA893AC"/>
          </w:pPr>
          <w:r w:rsidRPr="00906BEE">
            <w:t>YN</w:t>
          </w:r>
        </w:p>
      </w:docPartBody>
    </w:docPart>
    <w:docPart>
      <w:docPartPr>
        <w:name w:val="9DA4D414A8204A91B937534EE5E32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DA624-B38C-4977-841B-3E627DE0F737}"/>
      </w:docPartPr>
      <w:docPartBody>
        <w:p w:rsidR="00272D61" w:rsidRDefault="00AC0BC0">
          <w:pPr>
            <w:pStyle w:val="9DA4D414A8204A91B937534EE5E32D8B"/>
          </w:pPr>
          <w:r w:rsidRPr="00906BEE">
            <w:t>Objective</w:t>
          </w:r>
        </w:p>
      </w:docPartBody>
    </w:docPart>
    <w:docPart>
      <w:docPartPr>
        <w:name w:val="618C085E38904ABA8BED5A7A59443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6A745-5688-4F91-A4F4-652043845200}"/>
      </w:docPartPr>
      <w:docPartBody>
        <w:p w:rsidR="00272D61" w:rsidRDefault="00AC0BC0">
          <w:pPr>
            <w:pStyle w:val="618C085E38904ABA8BED5A7A594434BE"/>
          </w:pPr>
          <w:r w:rsidRPr="00906BEE">
            <w:t>Skills</w:t>
          </w:r>
        </w:p>
      </w:docPartBody>
    </w:docPart>
    <w:docPart>
      <w:docPartPr>
        <w:name w:val="F18D43D836074F8AB8F2F64682D43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98B3A-5576-4319-9DD0-8B0E8175DF57}"/>
      </w:docPartPr>
      <w:docPartBody>
        <w:p w:rsidR="00272D61" w:rsidRDefault="00AC0BC0">
          <w:pPr>
            <w:pStyle w:val="F18D43D836074F8AB8F2F64682D434C7"/>
          </w:pPr>
          <w:r>
            <w:t>Your name</w:t>
          </w:r>
        </w:p>
      </w:docPartBody>
    </w:docPart>
    <w:docPart>
      <w:docPartPr>
        <w:name w:val="DC5B23B176134EB1A698EDF4820AF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413BA-4D7D-4F7F-A2C7-6D7D500EEECD}"/>
      </w:docPartPr>
      <w:docPartBody>
        <w:p w:rsidR="00272D61" w:rsidRDefault="00AC0BC0">
          <w:pPr>
            <w:pStyle w:val="DC5B23B176134EB1A698EDF4820AF251"/>
          </w:pPr>
          <w:r w:rsidRPr="00906BEE">
            <w:t>Profession or Industry</w:t>
          </w:r>
        </w:p>
      </w:docPartBody>
    </w:docPart>
    <w:docPart>
      <w:docPartPr>
        <w:name w:val="93CC55F34D754930ADF3DBE8B0CEF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3197A-4B52-4E27-A9B2-D1DE304E3AA7}"/>
      </w:docPartPr>
      <w:docPartBody>
        <w:p w:rsidR="00272D61" w:rsidRDefault="00AC0BC0">
          <w:pPr>
            <w:pStyle w:val="93CC55F34D754930ADF3DBE8B0CEF6DD"/>
          </w:pPr>
          <w:r w:rsidRPr="00906BEE">
            <w:t>Education</w:t>
          </w:r>
        </w:p>
      </w:docPartBody>
    </w:docPart>
    <w:docPart>
      <w:docPartPr>
        <w:name w:val="1AD8461459604EBE85692A3ED3277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84F20-B3F1-4275-AD56-8C00D988A37F}"/>
      </w:docPartPr>
      <w:docPartBody>
        <w:p w:rsidR="00272D61" w:rsidRDefault="00AC0BC0">
          <w:pPr>
            <w:pStyle w:val="1AD8461459604EBE85692A3ED327797A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5CA2DB4031254CEABAA2BB487EC5E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2430-D9ED-4A29-8193-D67F0467F435}"/>
      </w:docPartPr>
      <w:docPartBody>
        <w:p w:rsidR="00272D61" w:rsidRDefault="00AC0BC0">
          <w:pPr>
            <w:pStyle w:val="5CA2DB4031254CEABAA2BB487EC5E97C"/>
          </w:pPr>
          <w:r w:rsidRPr="00906BEE">
            <w:t>Date Earned</w:t>
          </w:r>
        </w:p>
      </w:docPartBody>
    </w:docPart>
    <w:docPart>
      <w:docPartPr>
        <w:name w:val="B629999FEB464EFDADAE6B8223CC8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9BC62-7A88-4E9F-8CDE-1432D166C5F2}"/>
      </w:docPartPr>
      <w:docPartBody>
        <w:p w:rsidR="00272D61" w:rsidRDefault="00AC0BC0">
          <w:pPr>
            <w:pStyle w:val="B629999FEB464EFDADAE6B8223CC8E19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28901139F8407CB94F7D7631A9C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5CC55-6984-4019-AAFC-CCBF5E27A4A9}"/>
      </w:docPartPr>
      <w:docPartBody>
        <w:p w:rsidR="00272D61" w:rsidRDefault="00AC0BC0">
          <w:pPr>
            <w:pStyle w:val="C528901139F8407CB94F7D7631A9CABD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E7"/>
    <w:rsid w:val="0013285E"/>
    <w:rsid w:val="0019741E"/>
    <w:rsid w:val="00272D61"/>
    <w:rsid w:val="002B557F"/>
    <w:rsid w:val="005A26CA"/>
    <w:rsid w:val="00672708"/>
    <w:rsid w:val="00AC0BC0"/>
    <w:rsid w:val="00B30FE7"/>
    <w:rsid w:val="00CD5CCF"/>
    <w:rsid w:val="00CE2F7C"/>
    <w:rsid w:val="00D609CE"/>
    <w:rsid w:val="00FD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8987727B74FE4BD2A6DD3FFA893AC">
    <w:name w:val="2448987727B74FE4BD2A6DD3FFA893AC"/>
  </w:style>
  <w:style w:type="paragraph" w:customStyle="1" w:styleId="9DA4D414A8204A91B937534EE5E32D8B">
    <w:name w:val="9DA4D414A8204A91B937534EE5E32D8B"/>
  </w:style>
  <w:style w:type="paragraph" w:customStyle="1" w:styleId="D2BC61FFF4714D6EA9ADA24C41E64DF0">
    <w:name w:val="D2BC61FFF4714D6EA9ADA24C41E64DF0"/>
  </w:style>
  <w:style w:type="paragraph" w:customStyle="1" w:styleId="618C085E38904ABA8BED5A7A594434BE">
    <w:name w:val="618C085E38904ABA8BED5A7A594434BE"/>
  </w:style>
  <w:style w:type="paragraph" w:customStyle="1" w:styleId="BAC841FBEFDE4D6EA6CB0EF62430B723">
    <w:name w:val="BAC841FBEFDE4D6EA6CB0EF62430B723"/>
  </w:style>
  <w:style w:type="paragraph" w:customStyle="1" w:styleId="F18D43D836074F8AB8F2F64682D434C7">
    <w:name w:val="F18D43D836074F8AB8F2F64682D434C7"/>
  </w:style>
  <w:style w:type="paragraph" w:customStyle="1" w:styleId="DC5B23B176134EB1A698EDF4820AF251">
    <w:name w:val="DC5B23B176134EB1A698EDF4820AF251"/>
  </w:style>
  <w:style w:type="paragraph" w:customStyle="1" w:styleId="CC4217FDA3834C8AAC278281A1E075A8">
    <w:name w:val="CC4217FDA3834C8AAC278281A1E075A8"/>
  </w:style>
  <w:style w:type="paragraph" w:customStyle="1" w:styleId="7F7FFFC7845F4D73ABCBD0D5FDAF509D">
    <w:name w:val="7F7FFFC7845F4D73ABCBD0D5FDAF509D"/>
  </w:style>
  <w:style w:type="paragraph" w:customStyle="1" w:styleId="A1F5F6E164394B7CA0465C58BBDD6F78">
    <w:name w:val="A1F5F6E164394B7CA0465C58BBDD6F78"/>
  </w:style>
  <w:style w:type="paragraph" w:customStyle="1" w:styleId="67AD0119E6784369A72FD63FC34F1536">
    <w:name w:val="67AD0119E6784369A72FD63FC34F1536"/>
  </w:style>
  <w:style w:type="paragraph" w:customStyle="1" w:styleId="4183A4E474E44A2397F4B8077EA58A7A">
    <w:name w:val="4183A4E474E44A2397F4B8077EA58A7A"/>
  </w:style>
  <w:style w:type="paragraph" w:customStyle="1" w:styleId="867BBDDCB0C14BE8863A85B59653E048">
    <w:name w:val="867BBDDCB0C14BE8863A85B59653E048"/>
  </w:style>
  <w:style w:type="paragraph" w:customStyle="1" w:styleId="B9EA1E08EFE9414A96B0832055DB4401">
    <w:name w:val="B9EA1E08EFE9414A96B0832055DB4401"/>
  </w:style>
  <w:style w:type="paragraph" w:customStyle="1" w:styleId="F35E621A8A644BC19B539A675A223EE8">
    <w:name w:val="F35E621A8A644BC19B539A675A223EE8"/>
  </w:style>
  <w:style w:type="paragraph" w:customStyle="1" w:styleId="4F5BFCAEE2B44F5BA322B16E5B869312">
    <w:name w:val="4F5BFCAEE2B44F5BA322B16E5B869312"/>
  </w:style>
  <w:style w:type="paragraph" w:customStyle="1" w:styleId="9DE1FDC13BF04B66AD795DAF4294A0EA">
    <w:name w:val="9DE1FDC13BF04B66AD795DAF4294A0EA"/>
  </w:style>
  <w:style w:type="paragraph" w:customStyle="1" w:styleId="3C41DA0DA66345A395A754EDC2A71957">
    <w:name w:val="3C41DA0DA66345A395A754EDC2A71957"/>
  </w:style>
  <w:style w:type="paragraph" w:customStyle="1" w:styleId="E9263F4DBC984700BEFEAC4F31E89FB0">
    <w:name w:val="E9263F4DBC984700BEFEAC4F31E89FB0"/>
  </w:style>
  <w:style w:type="paragraph" w:customStyle="1" w:styleId="93CC55F34D754930ADF3DBE8B0CEF6DD">
    <w:name w:val="93CC55F34D754930ADF3DBE8B0CEF6DD"/>
  </w:style>
  <w:style w:type="paragraph" w:customStyle="1" w:styleId="09DA122D578E432E941113EC3A7B8619">
    <w:name w:val="09DA122D578E432E941113EC3A7B8619"/>
  </w:style>
  <w:style w:type="paragraph" w:customStyle="1" w:styleId="446943874A12485DB0F4E71C9E7CEF91">
    <w:name w:val="446943874A12485DB0F4E71C9E7CEF91"/>
  </w:style>
  <w:style w:type="paragraph" w:customStyle="1" w:styleId="5DD08B747A8E4C6F91EC6510B75B2E95">
    <w:name w:val="5DD08B747A8E4C6F91EC6510B75B2E95"/>
  </w:style>
  <w:style w:type="paragraph" w:customStyle="1" w:styleId="1AD8461459604EBE85692A3ED327797A">
    <w:name w:val="1AD8461459604EBE85692A3ED327797A"/>
  </w:style>
  <w:style w:type="paragraph" w:customStyle="1" w:styleId="9CF58267D2CA4C388B44321117A0E553">
    <w:name w:val="9CF58267D2CA4C388B44321117A0E553"/>
  </w:style>
  <w:style w:type="paragraph" w:customStyle="1" w:styleId="5CA2DB4031254CEABAA2BB487EC5E97C">
    <w:name w:val="5CA2DB4031254CEABAA2BB487EC5E97C"/>
  </w:style>
  <w:style w:type="paragraph" w:customStyle="1" w:styleId="4273FC751E624306B5EAEDF6F22E51C4">
    <w:name w:val="4273FC751E624306B5EAEDF6F22E51C4"/>
  </w:style>
  <w:style w:type="paragraph" w:customStyle="1" w:styleId="B629999FEB464EFDADAE6B8223CC8E19">
    <w:name w:val="B629999FEB464EFDADAE6B8223CC8E19"/>
  </w:style>
  <w:style w:type="paragraph" w:customStyle="1" w:styleId="578282DF81DD41E7AA9C6251DE5DB2BD">
    <w:name w:val="578282DF81DD41E7AA9C6251DE5DB2BD"/>
  </w:style>
  <w:style w:type="paragraph" w:customStyle="1" w:styleId="C528901139F8407CB94F7D7631A9CABD">
    <w:name w:val="C528901139F8407CB94F7D7631A9CABD"/>
  </w:style>
  <w:style w:type="paragraph" w:customStyle="1" w:styleId="B33EDAFCC14E454C990AA89EB1B539FC">
    <w:name w:val="B33EDAFCC14E454C990AA89EB1B539FC"/>
    <w:rsid w:val="00B3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@JSwebdeveloper</CompanyAddress>
  <CompanyPhone>9958345009</CompanyPhone>
  <CompanyFax>www.linkedin.com/in/jay-sharma-developer</CompanyFax>
  <CompanyEmail>j.sharma.jay@gmail.com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E18BCA-3752-4916-BC80-D470AF6F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11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web developer</dc:subject>
  <dc:creator>Hewitt Packward</dc:creator>
  <cp:keywords/>
  <dc:description/>
  <cp:lastModifiedBy>Jay Sharma</cp:lastModifiedBy>
  <cp:revision>4</cp:revision>
  <dcterms:created xsi:type="dcterms:W3CDTF">2018-02-16T08:02:00Z</dcterms:created>
  <dcterms:modified xsi:type="dcterms:W3CDTF">2018-02-23T06:33:00Z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